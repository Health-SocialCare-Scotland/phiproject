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5F9" w:rsidRPr="00933D26" w:rsidRDefault="000955F9" w:rsidP="00933D26">
      <w:bookmarkStart w:id="0" w:name="_Toc495930329"/>
      <w:bookmarkStart w:id="1" w:name="_GoBack"/>
      <w:bookmarkEnd w:id="0"/>
      <w:bookmarkEnd w:id="1"/>
    </w:p>
    <w:sectPr w:rsidR="000955F9" w:rsidRPr="00933D26" w:rsidSect="00FB5C55">
      <w:headerReference w:type="default" r:id="rId8"/>
      <w:footerReference w:type="default" r:id="rId9"/>
      <w:pgSz w:w="11906" w:h="16838"/>
      <w:pgMar w:top="1418" w:right="1133" w:bottom="1134" w:left="851" w:header="0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351" w:rsidRDefault="00521351" w:rsidP="007765EC">
      <w:pPr>
        <w:spacing w:after="0" w:line="240" w:lineRule="auto"/>
      </w:pPr>
      <w:r>
        <w:separator/>
      </w:r>
    </w:p>
  </w:endnote>
  <w:endnote w:type="continuationSeparator" w:id="0">
    <w:p w:rsidR="00521351" w:rsidRDefault="00521351" w:rsidP="0077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5650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0C1BFA" w:rsidRDefault="00C95644" w:rsidP="00B218F7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83185</wp:posOffset>
                  </wp:positionV>
                  <wp:extent cx="6344285" cy="635"/>
                  <wp:effectExtent l="0" t="0" r="37465" b="3746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442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9640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B3F9F0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" o:spid="_x0000_s1026" type="#_x0000_t32" style="position:absolute;margin-left:0;margin-top:6.55pt;width:499.5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" strokecolor="#964091"/>
              </w:pict>
            </mc:Fallback>
          </mc:AlternateContent>
        </w:r>
      </w:p>
      <w:p w:rsidR="000C1BFA" w:rsidRPr="005666FD" w:rsidRDefault="00747754" w:rsidP="00003FF8">
        <w:pPr>
          <w:pStyle w:val="Footer"/>
          <w:jc w:val="center"/>
          <w:rPr>
            <w:color w:val="auto"/>
          </w:rPr>
        </w:pPr>
        <w:r w:rsidRPr="005666FD">
          <w:rPr>
            <w:color w:val="auto"/>
            <w:position w:val="-4"/>
            <w:sz w:val="20"/>
            <w:szCs w:val="20"/>
          </w:rPr>
          <w:fldChar w:fldCharType="begin"/>
        </w:r>
        <w:r w:rsidR="000C1BFA" w:rsidRPr="005666FD">
          <w:rPr>
            <w:color w:val="auto"/>
            <w:position w:val="-4"/>
            <w:sz w:val="20"/>
            <w:szCs w:val="20"/>
          </w:rPr>
          <w:instrText xml:space="preserve"> PAGE   \* MERGEFORMAT </w:instrText>
        </w:r>
        <w:r w:rsidRPr="005666FD">
          <w:rPr>
            <w:color w:val="auto"/>
            <w:position w:val="-4"/>
            <w:sz w:val="20"/>
            <w:szCs w:val="20"/>
          </w:rPr>
          <w:fldChar w:fldCharType="separate"/>
        </w:r>
        <w:r w:rsidR="001D7F1B">
          <w:rPr>
            <w:noProof/>
            <w:color w:val="auto"/>
            <w:position w:val="-4"/>
            <w:sz w:val="20"/>
            <w:szCs w:val="20"/>
          </w:rPr>
          <w:t>1</w:t>
        </w:r>
        <w:r w:rsidRPr="005666FD">
          <w:rPr>
            <w:color w:val="auto"/>
            <w:position w:val="-4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351" w:rsidRDefault="00521351" w:rsidP="007765EC">
      <w:pPr>
        <w:spacing w:after="0" w:line="240" w:lineRule="auto"/>
      </w:pPr>
      <w:r>
        <w:separator/>
      </w:r>
    </w:p>
  </w:footnote>
  <w:footnote w:type="continuationSeparator" w:id="0">
    <w:p w:rsidR="00521351" w:rsidRDefault="00521351" w:rsidP="00776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BFA" w:rsidRPr="00D54655" w:rsidRDefault="00C95644" w:rsidP="004E593E">
    <w:pPr>
      <w:pStyle w:val="HeaderTitle"/>
      <w:tabs>
        <w:tab w:val="left" w:pos="0"/>
      </w:tabs>
      <w:rPr>
        <w:color w:val="00A2E5"/>
        <w:position w:val="92"/>
      </w:rPr>
    </w:pPr>
    <w:r w:rsidRPr="005666FD">
      <w:rPr>
        <w:noProof/>
        <w:color w:val="964091"/>
        <w:position w:val="92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6191885" cy="0"/>
              <wp:effectExtent l="0" t="0" r="0" b="0"/>
              <wp:wrapNone/>
              <wp:docPr id="6" name="AutoShape 17" descr="#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8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96409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EE937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alt="#" style="position:absolute;margin-left:0;margin-top:39.05pt;width:487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" strokecolor="#964091"/>
          </w:pict>
        </mc:Fallback>
      </mc:AlternateContent>
    </w:r>
    <w:r w:rsidR="00C80488" w:rsidRPr="005666FD">
      <w:rPr>
        <w:color w:val="964091"/>
        <w:position w:val="92"/>
      </w:rPr>
      <w:t>Public Health Scotland</w:t>
    </w:r>
    <w:r w:rsidR="00FB5C55" w:rsidRPr="00FB5C55">
      <w:rPr>
        <w:color w:val="FF0000"/>
        <w:position w:val="92"/>
        <w:sz w:val="22"/>
      </w:rPr>
      <w:t xml:space="preserve"> - Restricted Statistics: embargoed to 09:30 </w:t>
    </w:r>
    <w:proofErr w:type="spellStart"/>
    <w:r w:rsidR="00FB5C55" w:rsidRPr="00FB5C55">
      <w:rPr>
        <w:color w:val="FF0000"/>
        <w:position w:val="92"/>
        <w:sz w:val="22"/>
      </w:rPr>
      <w:t>dd</w:t>
    </w:r>
    <w:proofErr w:type="spellEnd"/>
    <w:r w:rsidR="00FB5C55" w:rsidRPr="00FB5C55">
      <w:rPr>
        <w:color w:val="FF0000"/>
        <w:position w:val="92"/>
        <w:sz w:val="22"/>
      </w:rPr>
      <w:t>/mm/</w:t>
    </w:r>
    <w:proofErr w:type="spellStart"/>
    <w:r w:rsidR="00FB5C55" w:rsidRPr="00FB5C55">
      <w:rPr>
        <w:color w:val="FF0000"/>
        <w:position w:val="92"/>
        <w:sz w:val="22"/>
      </w:rPr>
      <w:t>yyyy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F96EA2"/>
    <w:multiLevelType w:val="hybridMultilevel"/>
    <w:tmpl w:val="33E6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65B8"/>
    <w:multiLevelType w:val="hybridMultilevel"/>
    <w:tmpl w:val="23246A4E"/>
    <w:lvl w:ilvl="0" w:tplc="C83AD8C6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66D0"/>
    <w:multiLevelType w:val="hybridMultilevel"/>
    <w:tmpl w:val="E5825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D68F0"/>
    <w:multiLevelType w:val="multilevel"/>
    <w:tmpl w:val="720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E4D1C"/>
    <w:multiLevelType w:val="hybridMultilevel"/>
    <w:tmpl w:val="98848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F03AD"/>
    <w:multiLevelType w:val="hybridMultilevel"/>
    <w:tmpl w:val="7BC83DBE"/>
    <w:lvl w:ilvl="0" w:tplc="437C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84F36"/>
    <w:multiLevelType w:val="hybridMultilevel"/>
    <w:tmpl w:val="11006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463C0"/>
    <w:multiLevelType w:val="hybridMultilevel"/>
    <w:tmpl w:val="0B922284"/>
    <w:lvl w:ilvl="0" w:tplc="761A2B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2049">
      <o:colormru v:ext="edit" colors="#78a5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DB"/>
    <w:rsid w:val="00003FF8"/>
    <w:rsid w:val="000155A3"/>
    <w:rsid w:val="00030A66"/>
    <w:rsid w:val="0004373A"/>
    <w:rsid w:val="00046B93"/>
    <w:rsid w:val="0005006A"/>
    <w:rsid w:val="000955F9"/>
    <w:rsid w:val="000B6306"/>
    <w:rsid w:val="000B6CE9"/>
    <w:rsid w:val="000B7E59"/>
    <w:rsid w:val="000C1BFA"/>
    <w:rsid w:val="000E4070"/>
    <w:rsid w:val="000E5021"/>
    <w:rsid w:val="00125CBC"/>
    <w:rsid w:val="00134104"/>
    <w:rsid w:val="00134E98"/>
    <w:rsid w:val="00155751"/>
    <w:rsid w:val="0016251C"/>
    <w:rsid w:val="00195E8A"/>
    <w:rsid w:val="001A29BF"/>
    <w:rsid w:val="001A4CD2"/>
    <w:rsid w:val="001B1773"/>
    <w:rsid w:val="001D518A"/>
    <w:rsid w:val="001D7F1B"/>
    <w:rsid w:val="002100E1"/>
    <w:rsid w:val="002113A5"/>
    <w:rsid w:val="00216011"/>
    <w:rsid w:val="002319D0"/>
    <w:rsid w:val="0024071F"/>
    <w:rsid w:val="0025108A"/>
    <w:rsid w:val="00267BC0"/>
    <w:rsid w:val="00286562"/>
    <w:rsid w:val="002D3022"/>
    <w:rsid w:val="002D37F9"/>
    <w:rsid w:val="002E2B6E"/>
    <w:rsid w:val="00301FE7"/>
    <w:rsid w:val="00310AAB"/>
    <w:rsid w:val="003305AB"/>
    <w:rsid w:val="00347599"/>
    <w:rsid w:val="003555C1"/>
    <w:rsid w:val="003560BD"/>
    <w:rsid w:val="00356189"/>
    <w:rsid w:val="00367732"/>
    <w:rsid w:val="003A44B8"/>
    <w:rsid w:val="003D2A20"/>
    <w:rsid w:val="00440BC7"/>
    <w:rsid w:val="00443CEE"/>
    <w:rsid w:val="00455CB8"/>
    <w:rsid w:val="00463674"/>
    <w:rsid w:val="00465CB9"/>
    <w:rsid w:val="00474811"/>
    <w:rsid w:val="00487D96"/>
    <w:rsid w:val="004A4694"/>
    <w:rsid w:val="004E593E"/>
    <w:rsid w:val="004F4E4C"/>
    <w:rsid w:val="004F615B"/>
    <w:rsid w:val="00503E26"/>
    <w:rsid w:val="00511937"/>
    <w:rsid w:val="00521351"/>
    <w:rsid w:val="00536A63"/>
    <w:rsid w:val="00537341"/>
    <w:rsid w:val="005666FD"/>
    <w:rsid w:val="005A3035"/>
    <w:rsid w:val="005B011A"/>
    <w:rsid w:val="005D14C7"/>
    <w:rsid w:val="005D318A"/>
    <w:rsid w:val="005D7312"/>
    <w:rsid w:val="005F12F9"/>
    <w:rsid w:val="00633CDB"/>
    <w:rsid w:val="0065223D"/>
    <w:rsid w:val="00661BF2"/>
    <w:rsid w:val="00667915"/>
    <w:rsid w:val="00683024"/>
    <w:rsid w:val="00694992"/>
    <w:rsid w:val="00697A98"/>
    <w:rsid w:val="006A4852"/>
    <w:rsid w:val="006B62EF"/>
    <w:rsid w:val="006D4467"/>
    <w:rsid w:val="00707225"/>
    <w:rsid w:val="007270CE"/>
    <w:rsid w:val="007422D4"/>
    <w:rsid w:val="00747754"/>
    <w:rsid w:val="0076013C"/>
    <w:rsid w:val="007765EC"/>
    <w:rsid w:val="007B42EF"/>
    <w:rsid w:val="007C1D2E"/>
    <w:rsid w:val="007C55EC"/>
    <w:rsid w:val="007D1CB0"/>
    <w:rsid w:val="007E45E5"/>
    <w:rsid w:val="007F0288"/>
    <w:rsid w:val="00802B02"/>
    <w:rsid w:val="00841834"/>
    <w:rsid w:val="00843CF5"/>
    <w:rsid w:val="00845FBE"/>
    <w:rsid w:val="00847B31"/>
    <w:rsid w:val="008549BF"/>
    <w:rsid w:val="00896CA1"/>
    <w:rsid w:val="008B069A"/>
    <w:rsid w:val="008B1CEB"/>
    <w:rsid w:val="008B3E0D"/>
    <w:rsid w:val="008C61F8"/>
    <w:rsid w:val="008E20B9"/>
    <w:rsid w:val="008E74C4"/>
    <w:rsid w:val="00922B9F"/>
    <w:rsid w:val="00933CA9"/>
    <w:rsid w:val="00933D26"/>
    <w:rsid w:val="00970549"/>
    <w:rsid w:val="0097758B"/>
    <w:rsid w:val="009A353E"/>
    <w:rsid w:val="009C7086"/>
    <w:rsid w:val="00A1260D"/>
    <w:rsid w:val="00A15828"/>
    <w:rsid w:val="00A274F4"/>
    <w:rsid w:val="00A3656E"/>
    <w:rsid w:val="00A407FA"/>
    <w:rsid w:val="00A566FA"/>
    <w:rsid w:val="00A74D2A"/>
    <w:rsid w:val="00A95250"/>
    <w:rsid w:val="00A9570D"/>
    <w:rsid w:val="00AA7BA3"/>
    <w:rsid w:val="00AB272A"/>
    <w:rsid w:val="00AB4A87"/>
    <w:rsid w:val="00AC761E"/>
    <w:rsid w:val="00B218F7"/>
    <w:rsid w:val="00B23B80"/>
    <w:rsid w:val="00B406DF"/>
    <w:rsid w:val="00B81C48"/>
    <w:rsid w:val="00BA0DD6"/>
    <w:rsid w:val="00BA1AA1"/>
    <w:rsid w:val="00BB0CF3"/>
    <w:rsid w:val="00BE3010"/>
    <w:rsid w:val="00C62038"/>
    <w:rsid w:val="00C65F35"/>
    <w:rsid w:val="00C80488"/>
    <w:rsid w:val="00C95644"/>
    <w:rsid w:val="00C95B63"/>
    <w:rsid w:val="00CA0291"/>
    <w:rsid w:val="00CA7917"/>
    <w:rsid w:val="00CD14B2"/>
    <w:rsid w:val="00CD59B1"/>
    <w:rsid w:val="00CF0792"/>
    <w:rsid w:val="00D164BF"/>
    <w:rsid w:val="00D42945"/>
    <w:rsid w:val="00D51BFA"/>
    <w:rsid w:val="00D54655"/>
    <w:rsid w:val="00DE507D"/>
    <w:rsid w:val="00DF6596"/>
    <w:rsid w:val="00E014A9"/>
    <w:rsid w:val="00E05F16"/>
    <w:rsid w:val="00E10C6A"/>
    <w:rsid w:val="00E34E68"/>
    <w:rsid w:val="00E606CB"/>
    <w:rsid w:val="00E70202"/>
    <w:rsid w:val="00E8502C"/>
    <w:rsid w:val="00E878F1"/>
    <w:rsid w:val="00E97FEF"/>
    <w:rsid w:val="00EA0A2B"/>
    <w:rsid w:val="00EA2432"/>
    <w:rsid w:val="00EE0EB1"/>
    <w:rsid w:val="00EF3122"/>
    <w:rsid w:val="00F02676"/>
    <w:rsid w:val="00F16ADE"/>
    <w:rsid w:val="00F2707C"/>
    <w:rsid w:val="00F53F39"/>
    <w:rsid w:val="00F857C9"/>
    <w:rsid w:val="00F9014B"/>
    <w:rsid w:val="00FB5C55"/>
    <w:rsid w:val="00FE01CD"/>
    <w:rsid w:val="00F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8a541"/>
    </o:shapedefaults>
    <o:shapelayout v:ext="edit">
      <o:idmap v:ext="edit" data="1"/>
    </o:shapelayout>
  </w:shapeDefaults>
  <w:decimalSymbol w:val="."/>
  <w:listSeparator w:val=","/>
  <w15:docId w15:val="{31D0E405-70DB-4852-8F8E-C314AE66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F1B"/>
    <w:pPr>
      <w:spacing w:after="120" w:line="320" w:lineRule="exact"/>
    </w:pPr>
    <w:rPr>
      <w:rFonts w:ascii="Arial" w:hAnsi="Arial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488"/>
    <w:pPr>
      <w:keepNext/>
      <w:keepLines/>
      <w:outlineLvl w:val="0"/>
    </w:pPr>
    <w:rPr>
      <w:rFonts w:eastAsiaTheme="majorEastAsia" w:cstheme="majorBidi"/>
      <w:b/>
      <w:bCs/>
      <w:color w:val="43358B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644"/>
    <w:pPr>
      <w:keepNext/>
      <w:keepLines/>
      <w:spacing w:before="200" w:line="280" w:lineRule="exact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5F9"/>
    <w:pPr>
      <w:keepNext/>
      <w:keepLines/>
      <w:spacing w:before="200" w:line="240" w:lineRule="exact"/>
      <w:outlineLvl w:val="2"/>
    </w:pPr>
    <w:rPr>
      <w:rFonts w:eastAsia="Times New Roman" w:cs="Times New Roman"/>
      <w:b/>
      <w:b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EC"/>
  </w:style>
  <w:style w:type="paragraph" w:styleId="Footer">
    <w:name w:val="footer"/>
    <w:basedOn w:val="Normal"/>
    <w:link w:val="Foot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EC"/>
  </w:style>
  <w:style w:type="paragraph" w:styleId="BalloonText">
    <w:name w:val="Balloon Text"/>
    <w:basedOn w:val="Normal"/>
    <w:link w:val="BalloonTextChar"/>
    <w:uiPriority w:val="99"/>
    <w:semiHidden/>
    <w:unhideWhenUsed/>
    <w:rsid w:val="0077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EC"/>
    <w:rPr>
      <w:rFonts w:ascii="Tahoma" w:hAnsi="Tahoma" w:cs="Tahoma"/>
      <w:sz w:val="16"/>
      <w:szCs w:val="16"/>
    </w:rPr>
  </w:style>
  <w:style w:type="paragraph" w:customStyle="1" w:styleId="HeaderTitle">
    <w:name w:val="HeaderTitle"/>
    <w:basedOn w:val="Header"/>
    <w:next w:val="NoSpacing"/>
    <w:link w:val="HeaderTitleChar"/>
    <w:rsid w:val="00AA7BA3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AA7BA3"/>
    <w:rPr>
      <w:rFonts w:ascii="Arial" w:hAnsi="Arial"/>
      <w:b/>
      <w:color w:val="262626" w:themeColor="text1" w:themeTint="D9"/>
      <w:position w:val="-28"/>
      <w:sz w:val="28"/>
    </w:rPr>
  </w:style>
  <w:style w:type="paragraph" w:customStyle="1" w:styleId="PublicationTitle">
    <w:name w:val="Publication Title"/>
    <w:basedOn w:val="Normal"/>
    <w:autoRedefine/>
    <w:qFormat/>
    <w:rsid w:val="00A15828"/>
    <w:pPr>
      <w:spacing w:before="120" w:after="240" w:line="560" w:lineRule="exact"/>
    </w:pPr>
    <w:rPr>
      <w:b/>
      <w:color w:val="43358B"/>
      <w:spacing w:val="-20"/>
      <w:sz w:val="56"/>
    </w:rPr>
  </w:style>
  <w:style w:type="paragraph" w:styleId="NoSpacing">
    <w:name w:val="No Spacing"/>
    <w:uiPriority w:val="1"/>
    <w:rsid w:val="00E8502C"/>
    <w:pPr>
      <w:spacing w:after="0" w:line="240" w:lineRule="auto"/>
    </w:pPr>
  </w:style>
  <w:style w:type="paragraph" w:customStyle="1" w:styleId="Publicationsubtitle">
    <w:name w:val="Publication subtitle"/>
    <w:basedOn w:val="PublicationTitle"/>
    <w:autoRedefine/>
    <w:qFormat/>
    <w:rsid w:val="00A15828"/>
    <w:pPr>
      <w:spacing w:line="360" w:lineRule="exact"/>
    </w:pPr>
    <w:rPr>
      <w:sz w:val="36"/>
    </w:rPr>
  </w:style>
  <w:style w:type="paragraph" w:customStyle="1" w:styleId="Publicationdate">
    <w:name w:val="Publication date"/>
    <w:basedOn w:val="PublicationTitle"/>
    <w:autoRedefine/>
    <w:qFormat/>
    <w:rsid w:val="00A15828"/>
    <w:pPr>
      <w:spacing w:line="360" w:lineRule="exact"/>
    </w:pPr>
    <w:rPr>
      <w:b w:val="0"/>
      <w:color w:val="auto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80488"/>
    <w:rPr>
      <w:rFonts w:ascii="Source Sans Pro" w:eastAsiaTheme="majorEastAsia" w:hAnsi="Source Sans Pro" w:cstheme="majorBidi"/>
      <w:b/>
      <w:bCs/>
      <w:color w:val="43358B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5644"/>
    <w:rPr>
      <w:rFonts w:ascii="Arial" w:eastAsiaTheme="majorEastAsia" w:hAnsi="Arial" w:cstheme="majorBidi"/>
      <w:b/>
      <w:bCs/>
      <w:color w:val="404040" w:themeColor="text1" w:themeTint="BF"/>
      <w:sz w:val="28"/>
      <w:szCs w:val="26"/>
    </w:rPr>
  </w:style>
  <w:style w:type="paragraph" w:customStyle="1" w:styleId="bulletlist">
    <w:name w:val="bullet list"/>
    <w:basedOn w:val="ListBullet"/>
    <w:next w:val="Normal"/>
    <w:qFormat/>
    <w:rsid w:val="00922B9F"/>
  </w:style>
  <w:style w:type="character" w:styleId="Hyperlink">
    <w:name w:val="Hyperlink"/>
    <w:basedOn w:val="DefaultParagraphFont"/>
    <w:uiPriority w:val="99"/>
    <w:unhideWhenUsed/>
    <w:rsid w:val="00F02676"/>
    <w:rPr>
      <w:rFonts w:ascii="Arial" w:hAnsi="Arial"/>
      <w:b w:val="0"/>
      <w:color w:val="964091"/>
      <w:sz w:val="24"/>
      <w:u w:val="single"/>
    </w:rPr>
  </w:style>
  <w:style w:type="table" w:styleId="TableGrid">
    <w:name w:val="Table Grid"/>
    <w:basedOn w:val="TableNormal"/>
    <w:uiPriority w:val="59"/>
    <w:rsid w:val="00E34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link w:val="TableHeadChar"/>
    <w:qFormat/>
    <w:rsid w:val="00845FBE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845FBE"/>
    <w:pPr>
      <w:spacing w:before="20" w:after="20"/>
      <w:jc w:val="right"/>
    </w:pPr>
    <w:rPr>
      <w:b w:val="0"/>
      <w:color w:val="262626" w:themeColor="text1" w:themeTint="D9"/>
    </w:rPr>
  </w:style>
  <w:style w:type="paragraph" w:customStyle="1" w:styleId="Footnote">
    <w:name w:val="Footnote"/>
    <w:basedOn w:val="Normal"/>
    <w:qFormat/>
    <w:rsid w:val="00F16ADE"/>
    <w:pPr>
      <w:spacing w:after="0" w:line="240" w:lineRule="auto"/>
    </w:pPr>
    <w:rPr>
      <w:sz w:val="22"/>
    </w:rPr>
  </w:style>
  <w:style w:type="paragraph" w:customStyle="1" w:styleId="TableCharttitle">
    <w:name w:val="TableChart title"/>
    <w:basedOn w:val="ChartTitle"/>
    <w:qFormat/>
    <w:rsid w:val="005666FD"/>
    <w:rPr>
      <w:color w:val="964091"/>
    </w:rPr>
  </w:style>
  <w:style w:type="paragraph" w:styleId="TOC2">
    <w:name w:val="toc 2"/>
    <w:basedOn w:val="Normal"/>
    <w:next w:val="Normal"/>
    <w:autoRedefine/>
    <w:uiPriority w:val="39"/>
    <w:unhideWhenUsed/>
    <w:rsid w:val="00440BC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40BC7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0955F9"/>
    <w:rPr>
      <w:rFonts w:ascii="Arial" w:eastAsia="Times New Roman" w:hAnsi="Arial" w:cs="Times New Roman"/>
      <w:b/>
      <w:bCs/>
      <w:color w:val="808080" w:themeColor="background1" w:themeShade="80"/>
      <w:sz w:val="24"/>
    </w:rPr>
  </w:style>
  <w:style w:type="paragraph" w:styleId="ListParagraph">
    <w:name w:val="List Paragraph"/>
    <w:basedOn w:val="Normal"/>
    <w:uiPriority w:val="34"/>
    <w:rsid w:val="005D14C7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Annotation">
    <w:name w:val="Annotation"/>
    <w:basedOn w:val="Normal"/>
    <w:rsid w:val="00EA0A2B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customStyle="1" w:styleId="ChartTitle">
    <w:name w:val="Chart Title"/>
    <w:basedOn w:val="Normal"/>
    <w:rsid w:val="00F16ADE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styleId="ListBullet">
    <w:name w:val="List Bullet"/>
    <w:basedOn w:val="Normal"/>
    <w:rsid w:val="00EA0A2B"/>
    <w:pPr>
      <w:numPr>
        <w:numId w:val="3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numbered">
    <w:name w:val="Footnote numbered"/>
    <w:basedOn w:val="Footnote"/>
    <w:next w:val="Normal"/>
    <w:qFormat/>
    <w:rsid w:val="0005006A"/>
    <w:pPr>
      <w:numPr>
        <w:numId w:val="7"/>
      </w:numPr>
    </w:pPr>
    <w:rPr>
      <w:sz w:val="18"/>
    </w:rPr>
  </w:style>
  <w:style w:type="character" w:customStyle="1" w:styleId="StyleBold">
    <w:name w:val="Style Bold"/>
    <w:basedOn w:val="DefaultParagraphFont"/>
    <w:rsid w:val="00F16AD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1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834"/>
    <w:rPr>
      <w:rFonts w:ascii="Arial" w:hAnsi="Arial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834"/>
    <w:rPr>
      <w:rFonts w:ascii="Arial" w:hAnsi="Arial"/>
      <w:b/>
      <w:bCs/>
      <w:color w:val="0D0D0D" w:themeColor="text1" w:themeTint="F2"/>
      <w:sz w:val="20"/>
      <w:szCs w:val="20"/>
    </w:rPr>
  </w:style>
  <w:style w:type="paragraph" w:customStyle="1" w:styleId="ContentsHeader">
    <w:name w:val="Contents Header"/>
    <w:basedOn w:val="Normal"/>
    <w:next w:val="Normal"/>
    <w:link w:val="ContentsHeaderChar"/>
    <w:qFormat/>
    <w:rsid w:val="0076013C"/>
    <w:pPr>
      <w:spacing w:after="360"/>
    </w:pPr>
    <w:rPr>
      <w:b/>
      <w:color w:val="43358B"/>
      <w:sz w:val="32"/>
    </w:rPr>
  </w:style>
  <w:style w:type="character" w:customStyle="1" w:styleId="ContentsHeaderChar">
    <w:name w:val="Contents Header Char"/>
    <w:basedOn w:val="Heading1Char"/>
    <w:link w:val="ContentsHeader"/>
    <w:rsid w:val="0076013C"/>
    <w:rPr>
      <w:rFonts w:ascii="Arial" w:eastAsiaTheme="majorEastAsia" w:hAnsi="Arial" w:cstheme="majorBidi"/>
      <w:b/>
      <w:bCs w:val="0"/>
      <w:color w:val="43358B"/>
      <w:sz w:val="32"/>
      <w:szCs w:val="28"/>
    </w:rPr>
  </w:style>
  <w:style w:type="paragraph" w:customStyle="1" w:styleId="Hyperlink1">
    <w:name w:val="Hyperlink1"/>
    <w:basedOn w:val="Normal"/>
    <w:link w:val="hyperlinkChar"/>
    <w:autoRedefine/>
    <w:qFormat/>
    <w:rsid w:val="00A15828"/>
    <w:rPr>
      <w:color w:val="964091"/>
      <w:u w:val="single"/>
    </w:rPr>
  </w:style>
  <w:style w:type="paragraph" w:styleId="NormalWeb">
    <w:name w:val="Normal (Web)"/>
    <w:basedOn w:val="Normal"/>
    <w:uiPriority w:val="99"/>
    <w:unhideWhenUsed/>
    <w:rsid w:val="0084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customStyle="1" w:styleId="hyperlinkChar">
    <w:name w:val="hyperlink Char"/>
    <w:basedOn w:val="DefaultParagraphFont"/>
    <w:link w:val="Hyperlink1"/>
    <w:rsid w:val="00A15828"/>
    <w:rPr>
      <w:rFonts w:ascii="Arial" w:hAnsi="Arial"/>
      <w:color w:val="964091"/>
      <w:sz w:val="24"/>
      <w:u w:val="single"/>
    </w:rPr>
  </w:style>
  <w:style w:type="paragraph" w:customStyle="1" w:styleId="Tablehyperlinks">
    <w:name w:val="Table hyperlinks"/>
    <w:basedOn w:val="TableBody"/>
    <w:link w:val="TablehyperlinksChar"/>
    <w:qFormat/>
    <w:rsid w:val="005666FD"/>
    <w:pPr>
      <w:jc w:val="left"/>
    </w:pPr>
    <w:rPr>
      <w:color w:val="964091"/>
      <w:u w:val="single"/>
    </w:rPr>
  </w:style>
  <w:style w:type="character" w:customStyle="1" w:styleId="TableHeadChar">
    <w:name w:val="Table Head Char"/>
    <w:basedOn w:val="DefaultParagraphFont"/>
    <w:link w:val="TableHead"/>
    <w:rsid w:val="00845FBE"/>
    <w:rPr>
      <w:rFonts w:ascii="Arial" w:hAnsi="Arial"/>
      <w:b/>
      <w:color w:val="FFFFFF" w:themeColor="background1"/>
      <w:spacing w:val="-10"/>
    </w:rPr>
  </w:style>
  <w:style w:type="character" w:customStyle="1" w:styleId="TableBodyChar">
    <w:name w:val="Table Body Char"/>
    <w:basedOn w:val="TableHeadChar"/>
    <w:link w:val="TableBody"/>
    <w:rsid w:val="00845FBE"/>
    <w:rPr>
      <w:rFonts w:ascii="Arial" w:hAnsi="Arial"/>
      <w:b/>
      <w:color w:val="262626" w:themeColor="text1" w:themeTint="D9"/>
      <w:spacing w:val="-10"/>
    </w:rPr>
  </w:style>
  <w:style w:type="character" w:customStyle="1" w:styleId="TablehyperlinksChar">
    <w:name w:val="Table hyperlinks Char"/>
    <w:basedOn w:val="TableBodyChar"/>
    <w:link w:val="Tablehyperlinks"/>
    <w:rsid w:val="005666FD"/>
    <w:rPr>
      <w:rFonts w:ascii="Source Sans Pro" w:hAnsi="Source Sans Pro"/>
      <w:b w:val="0"/>
      <w:color w:val="964091"/>
      <w:spacing w:val="-10"/>
      <w:u w:val="single"/>
    </w:rPr>
  </w:style>
  <w:style w:type="paragraph" w:customStyle="1" w:styleId="RestrictedStats">
    <w:name w:val="RestrictedStats"/>
    <w:basedOn w:val="Normal"/>
    <w:next w:val="Normal"/>
    <w:qFormat/>
    <w:rsid w:val="00FB5C55"/>
    <w:pPr>
      <w:spacing w:before="40"/>
    </w:pPr>
    <w:rPr>
      <w:rFonts w:eastAsia="Calibri" w:cs="Times New Roman"/>
      <w:b/>
      <w:color w:val="FF0000"/>
      <w:sz w:val="28"/>
    </w:rPr>
  </w:style>
  <w:style w:type="character" w:styleId="PlaceholderText">
    <w:name w:val="Placeholder Text"/>
    <w:basedOn w:val="DefaultParagraphFont"/>
    <w:uiPriority w:val="99"/>
    <w:semiHidden/>
    <w:rsid w:val="001B1773"/>
    <w:rPr>
      <w:color w:val="808080"/>
    </w:rPr>
  </w:style>
  <w:style w:type="paragraph" w:customStyle="1" w:styleId="Cover-footertext">
    <w:name w:val="Cover - footer text"/>
    <w:basedOn w:val="HeaderTitle"/>
    <w:qFormat/>
    <w:rsid w:val="00C80488"/>
    <w:pPr>
      <w:jc w:val="center"/>
    </w:pPr>
    <w:rPr>
      <w:rFonts w:cs="Arial"/>
      <w:color w:val="FFFFFF" w:themeColor="background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5828"/>
    <w:rPr>
      <w:color w:val="605E5C"/>
      <w:shd w:val="clear" w:color="auto" w:fill="E1DFDD"/>
    </w:rPr>
  </w:style>
  <w:style w:type="paragraph" w:customStyle="1" w:styleId="FigureStyle">
    <w:name w:val="Figure_Style"/>
    <w:next w:val="Normal"/>
    <w:qFormat/>
    <w:rsid w:val="00F857C9"/>
    <w:pPr>
      <w:spacing w:line="240" w:lineRule="auto"/>
    </w:pPr>
    <w:rPr>
      <w:rFonts w:ascii="Arial" w:hAnsi="Arial"/>
      <w:sz w:val="24"/>
    </w:rPr>
  </w:style>
  <w:style w:type="paragraph" w:customStyle="1" w:styleId="NormalNotes">
    <w:name w:val="Normal_Notes"/>
    <w:next w:val="Normal"/>
    <w:qFormat/>
    <w:rsid w:val="00F857C9"/>
    <w:pPr>
      <w:spacing w:after="0" w:line="240" w:lineRule="auto"/>
    </w:pPr>
    <w:rPr>
      <w:rFonts w:ascii="Arial" w:hAnsi="Arial"/>
    </w:rPr>
  </w:style>
  <w:style w:type="character" w:customStyle="1" w:styleId="highlight">
    <w:name w:val="highlight"/>
    <w:basedOn w:val="DefaultParagraphFont"/>
    <w:uiPriority w:val="1"/>
    <w:qFormat/>
    <w:rsid w:val="00A3656E"/>
    <w:rPr>
      <w:sz w:val="24"/>
      <w:bdr w:val="none" w:sz="0" w:space="0" w:color="auto"/>
      <w:shd w:val="clear" w:color="auto" w:fill="FFFF00"/>
    </w:rPr>
  </w:style>
  <w:style w:type="character" w:customStyle="1" w:styleId="RedBoldHighlight">
    <w:name w:val="Red_Bold_Highlight"/>
    <w:basedOn w:val="highlight"/>
    <w:uiPriority w:val="1"/>
    <w:qFormat/>
    <w:rsid w:val="00A3656E"/>
    <w:rPr>
      <w:b/>
      <w:color w:val="FF0000"/>
      <w:sz w:val="24"/>
      <w:bdr w:val="none" w:sz="0" w:space="0" w:color="auto"/>
      <w:shd w:val="clear" w:color="auto" w:fill="FFFF0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1D7F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ye01.PHS\Downloads\phstemplates\inst\rmarkdown\templates\phs-stats-report\skeleton\PHS-NatStats-Rep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3CE9F8-24EC-40D3-841B-3830449A4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PHS-NatStats-RepTemplate.dotx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alanye01</dc:creator>
  <dc:description>Template V1.0 (March 2020)</dc:description>
  <cp:lastModifiedBy>Alan Yeung</cp:lastModifiedBy>
  <cp:revision>2</cp:revision>
  <cp:lastPrinted>2017-01-30T11:41:00Z</cp:lastPrinted>
  <dcterms:created xsi:type="dcterms:W3CDTF">2020-10-14T12:36:00Z</dcterms:created>
  <dcterms:modified xsi:type="dcterms:W3CDTF">2021-05-28T13:24:00Z</dcterms:modified>
</cp:coreProperties>
</file>