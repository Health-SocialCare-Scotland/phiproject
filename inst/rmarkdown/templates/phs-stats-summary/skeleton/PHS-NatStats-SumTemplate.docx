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3DF" w:rsidRPr="003C6D3C" w:rsidRDefault="009C13DF" w:rsidP="003C6D3C">
      <w:bookmarkStart w:id="0" w:name="_GoBack"/>
      <w:bookmarkEnd w:id="0"/>
    </w:p>
    <w:sectPr w:rsidR="009C13DF" w:rsidRPr="003C6D3C" w:rsidSect="00EE17CC">
      <w:footerReference w:type="default" r:id="rId8"/>
      <w:headerReference w:type="first" r:id="rId9"/>
      <w:pgSz w:w="11906" w:h="16838" w:code="9"/>
      <w:pgMar w:top="709" w:right="737" w:bottom="0" w:left="737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205" w:rsidRDefault="005F5205" w:rsidP="000566AC">
      <w:pPr>
        <w:spacing w:after="0" w:line="240" w:lineRule="auto"/>
      </w:pPr>
      <w:r>
        <w:separator/>
      </w:r>
    </w:p>
  </w:endnote>
  <w:endnote w:type="continuationSeparator" w:id="0">
    <w:p w:rsidR="005F5205" w:rsidRDefault="005F5205" w:rsidP="000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B2E" w:rsidRPr="004E5B2E" w:rsidRDefault="003C6FD0" w:rsidP="004E5B2E">
    <w:pPr>
      <w:rPr>
        <w:b/>
      </w:rPr>
    </w:pPr>
    <w:r>
      <w:rPr>
        <w:b/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97DAB4" wp14:editId="77ADFDBC">
              <wp:simplePos x="0" y="0"/>
              <wp:positionH relativeFrom="margin">
                <wp:align>center</wp:align>
              </wp:positionH>
              <wp:positionV relativeFrom="paragraph">
                <wp:posOffset>-119185</wp:posOffset>
              </wp:positionV>
              <wp:extent cx="6674338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4338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4D2ABD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9.4pt" to="525.5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" strokecolor="black [3213]" strokeweight=".5pt">
              <w10:wrap anchorx="margin"/>
            </v:line>
          </w:pict>
        </mc:Fallback>
      </mc:AlternateContent>
    </w:r>
    <w:r>
      <w:rPr>
        <w:b/>
      </w:rPr>
      <w:t>PHS</w:t>
    </w:r>
    <w:r w:rsidR="004E5B2E" w:rsidRPr="004E5B2E">
      <w:rPr>
        <w:b/>
      </w:rPr>
      <w:t xml:space="preserve"> and Official Statistics</w:t>
    </w:r>
  </w:p>
  <w:p w:rsidR="004E5B2E" w:rsidRDefault="003C6FD0" w:rsidP="004E5B2E">
    <w:r>
      <w:t>Public Health Scotland</w:t>
    </w:r>
    <w:r w:rsidR="004E5B2E">
      <w:t xml:space="preserve"> (</w:t>
    </w:r>
    <w:r>
      <w:t>PHS</w:t>
    </w:r>
    <w:r w:rsidR="004E5B2E">
      <w:t xml:space="preserve">) is the principal and authoritative source of statistics on health and care services in Scotland. </w:t>
    </w:r>
    <w:r>
      <w:t>PHS</w:t>
    </w:r>
    <w:r w:rsidR="004E5B2E">
      <w:t xml:space="preserve"> is designated by legislation as a producer of ‘Official Statistics’. Our official statistics publications are produced to a high professional standard and comply with the Code of Practice for Statistics. </w:t>
    </w:r>
    <w:hyperlink r:id="rId1" w:history="1">
      <w:r w:rsidR="004E5B2E" w:rsidRPr="00221EC9">
        <w:rPr>
          <w:rStyle w:val="Hyperlink"/>
        </w:rPr>
        <w:t>Further information about our statistics.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205" w:rsidRDefault="005F5205" w:rsidP="000566AC">
      <w:pPr>
        <w:spacing w:after="0" w:line="240" w:lineRule="auto"/>
      </w:pPr>
      <w:r>
        <w:separator/>
      </w:r>
    </w:p>
  </w:footnote>
  <w:footnote w:type="continuationSeparator" w:id="0">
    <w:p w:rsidR="005F5205" w:rsidRDefault="005F5205" w:rsidP="0005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BAE" w:rsidRDefault="00847BAE" w:rsidP="00255B95">
    <w:pPr>
      <w:pStyle w:val="Header"/>
      <w:tabs>
        <w:tab w:val="clear" w:pos="4513"/>
        <w:tab w:val="clear" w:pos="9026"/>
      </w:tabs>
      <w:rPr>
        <w:color w:val="00A2E5"/>
      </w:rPr>
    </w:pPr>
  </w:p>
  <w:p w:rsidR="00847BAE" w:rsidRDefault="00847BAE">
    <w:pPr>
      <w:pStyle w:val="Header"/>
    </w:pPr>
  </w:p>
  <w:p w:rsidR="00847BAE" w:rsidRDefault="00EE17CC">
    <w:pPr>
      <w:pStyle w:val="Header"/>
    </w:pPr>
    <w:r>
      <w:rPr>
        <w:noProof/>
        <w:color w:val="00A2E5"/>
        <w:lang w:eastAsia="en-GB"/>
      </w:rPr>
      <w:drawing>
        <wp:anchor distT="0" distB="0" distL="114300" distR="114300" simplePos="0" relativeHeight="251658240" behindDoc="0" locked="0" layoutInCell="1" allowOverlap="1" wp14:anchorId="68EC0709" wp14:editId="76767186">
          <wp:simplePos x="0" y="0"/>
          <wp:positionH relativeFrom="margin">
            <wp:posOffset>4464685</wp:posOffset>
          </wp:positionH>
          <wp:positionV relativeFrom="page">
            <wp:posOffset>455858</wp:posOffset>
          </wp:positionV>
          <wp:extent cx="2159635" cy="781050"/>
          <wp:effectExtent l="0" t="0" r="0" b="0"/>
          <wp:wrapNone/>
          <wp:docPr id="89" name="Picture 1" descr="Public Health Scotl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63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12B14" w:rsidRDefault="004E5B2E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6A80D937" wp14:editId="5F537A5E">
          <wp:simplePos x="0" y="0"/>
          <wp:positionH relativeFrom="column">
            <wp:posOffset>5071110</wp:posOffset>
          </wp:positionH>
          <wp:positionV relativeFrom="paragraph">
            <wp:posOffset>792408</wp:posOffset>
          </wp:positionV>
          <wp:extent cx="1338850" cy="914400"/>
          <wp:effectExtent l="0" t="0" r="0" b="0"/>
          <wp:wrapNone/>
          <wp:docPr id="90" name="Picture 90" descr="This publication has been accredited as National Statistics by the UK Statistics Authority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-25mm-rgb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3885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25"/>
    <w:rsid w:val="000204D1"/>
    <w:rsid w:val="000400A6"/>
    <w:rsid w:val="00040BF0"/>
    <w:rsid w:val="000566AC"/>
    <w:rsid w:val="00072324"/>
    <w:rsid w:val="00073CA2"/>
    <w:rsid w:val="0008536C"/>
    <w:rsid w:val="000A0233"/>
    <w:rsid w:val="000A5D90"/>
    <w:rsid w:val="000E200A"/>
    <w:rsid w:val="00100C94"/>
    <w:rsid w:val="00125B87"/>
    <w:rsid w:val="00127F6F"/>
    <w:rsid w:val="001334BE"/>
    <w:rsid w:val="001416DD"/>
    <w:rsid w:val="001461F0"/>
    <w:rsid w:val="001632D2"/>
    <w:rsid w:val="00181BF3"/>
    <w:rsid w:val="001A4EAE"/>
    <w:rsid w:val="001B236A"/>
    <w:rsid w:val="001C5E34"/>
    <w:rsid w:val="001F1217"/>
    <w:rsid w:val="002008D8"/>
    <w:rsid w:val="00206540"/>
    <w:rsid w:val="00206E57"/>
    <w:rsid w:val="00217F67"/>
    <w:rsid w:val="00221EC9"/>
    <w:rsid w:val="002378A4"/>
    <w:rsid w:val="00242B15"/>
    <w:rsid w:val="00255B95"/>
    <w:rsid w:val="00293B0E"/>
    <w:rsid w:val="002B3D07"/>
    <w:rsid w:val="002C3A07"/>
    <w:rsid w:val="002D38F3"/>
    <w:rsid w:val="002E2B24"/>
    <w:rsid w:val="002E7E5D"/>
    <w:rsid w:val="00301F55"/>
    <w:rsid w:val="00303F13"/>
    <w:rsid w:val="00310DFB"/>
    <w:rsid w:val="00327161"/>
    <w:rsid w:val="003639D7"/>
    <w:rsid w:val="003944FE"/>
    <w:rsid w:val="00395B6B"/>
    <w:rsid w:val="003C30A7"/>
    <w:rsid w:val="003C6D3C"/>
    <w:rsid w:val="003C6FD0"/>
    <w:rsid w:val="00491A93"/>
    <w:rsid w:val="004B0EAB"/>
    <w:rsid w:val="004B73F4"/>
    <w:rsid w:val="004C4B0A"/>
    <w:rsid w:val="004E5B2E"/>
    <w:rsid w:val="00515307"/>
    <w:rsid w:val="0052061E"/>
    <w:rsid w:val="00553616"/>
    <w:rsid w:val="005557DE"/>
    <w:rsid w:val="00563981"/>
    <w:rsid w:val="00567C4A"/>
    <w:rsid w:val="005849D0"/>
    <w:rsid w:val="0059003D"/>
    <w:rsid w:val="005C49FD"/>
    <w:rsid w:val="005C72F3"/>
    <w:rsid w:val="005D41C5"/>
    <w:rsid w:val="005F5205"/>
    <w:rsid w:val="006033B8"/>
    <w:rsid w:val="00616B41"/>
    <w:rsid w:val="0062543D"/>
    <w:rsid w:val="00660FEB"/>
    <w:rsid w:val="00667D4E"/>
    <w:rsid w:val="006A48C9"/>
    <w:rsid w:val="006B4685"/>
    <w:rsid w:val="006F0EDE"/>
    <w:rsid w:val="007057E4"/>
    <w:rsid w:val="00715EAA"/>
    <w:rsid w:val="00735974"/>
    <w:rsid w:val="007C1D8A"/>
    <w:rsid w:val="007D0B13"/>
    <w:rsid w:val="007F70C0"/>
    <w:rsid w:val="008113AE"/>
    <w:rsid w:val="00833466"/>
    <w:rsid w:val="00847BAE"/>
    <w:rsid w:val="0085710B"/>
    <w:rsid w:val="008671D2"/>
    <w:rsid w:val="00871DF4"/>
    <w:rsid w:val="00883093"/>
    <w:rsid w:val="008830AC"/>
    <w:rsid w:val="008A2679"/>
    <w:rsid w:val="008D0128"/>
    <w:rsid w:val="00912DE4"/>
    <w:rsid w:val="00916E22"/>
    <w:rsid w:val="009309A5"/>
    <w:rsid w:val="00934A9F"/>
    <w:rsid w:val="009403F5"/>
    <w:rsid w:val="00940B5C"/>
    <w:rsid w:val="00941F4B"/>
    <w:rsid w:val="009424AA"/>
    <w:rsid w:val="009659FA"/>
    <w:rsid w:val="009670D2"/>
    <w:rsid w:val="00990141"/>
    <w:rsid w:val="00992302"/>
    <w:rsid w:val="009A5B01"/>
    <w:rsid w:val="009C13DF"/>
    <w:rsid w:val="009C65A9"/>
    <w:rsid w:val="009E53E0"/>
    <w:rsid w:val="009F3E45"/>
    <w:rsid w:val="00A0794B"/>
    <w:rsid w:val="00A12B03"/>
    <w:rsid w:val="00A1401F"/>
    <w:rsid w:val="00A14A25"/>
    <w:rsid w:val="00A225EB"/>
    <w:rsid w:val="00A34500"/>
    <w:rsid w:val="00A4042F"/>
    <w:rsid w:val="00A4414E"/>
    <w:rsid w:val="00A50851"/>
    <w:rsid w:val="00A6621D"/>
    <w:rsid w:val="00A72906"/>
    <w:rsid w:val="00B12B14"/>
    <w:rsid w:val="00B21AEC"/>
    <w:rsid w:val="00B22941"/>
    <w:rsid w:val="00B5237E"/>
    <w:rsid w:val="00B6275D"/>
    <w:rsid w:val="00B70069"/>
    <w:rsid w:val="00B703DC"/>
    <w:rsid w:val="00B75F23"/>
    <w:rsid w:val="00B91044"/>
    <w:rsid w:val="00BB5466"/>
    <w:rsid w:val="00C409A9"/>
    <w:rsid w:val="00C54963"/>
    <w:rsid w:val="00C57382"/>
    <w:rsid w:val="00C629B1"/>
    <w:rsid w:val="00C70C90"/>
    <w:rsid w:val="00C81ACD"/>
    <w:rsid w:val="00C92825"/>
    <w:rsid w:val="00CB67ED"/>
    <w:rsid w:val="00CD198F"/>
    <w:rsid w:val="00D17816"/>
    <w:rsid w:val="00D308BA"/>
    <w:rsid w:val="00D51078"/>
    <w:rsid w:val="00D53769"/>
    <w:rsid w:val="00D66774"/>
    <w:rsid w:val="00DB0053"/>
    <w:rsid w:val="00DB107E"/>
    <w:rsid w:val="00DB326B"/>
    <w:rsid w:val="00DF0407"/>
    <w:rsid w:val="00DF3632"/>
    <w:rsid w:val="00E03CF4"/>
    <w:rsid w:val="00E16097"/>
    <w:rsid w:val="00E237EB"/>
    <w:rsid w:val="00E37FB6"/>
    <w:rsid w:val="00E44891"/>
    <w:rsid w:val="00E46F6B"/>
    <w:rsid w:val="00EB2254"/>
    <w:rsid w:val="00EE17CC"/>
    <w:rsid w:val="00F24120"/>
    <w:rsid w:val="00F4529B"/>
    <w:rsid w:val="00F5342E"/>
    <w:rsid w:val="00FB20F6"/>
    <w:rsid w:val="00F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  <o:shapelayout v:ext="edit">
      <o:idmap v:ext="edit" data="1"/>
    </o:shapelayout>
  </w:shapeDefaults>
  <w:decimalSymbol w:val="."/>
  <w:listSeparator w:val=","/>
  <w15:docId w15:val="{BD089857-9B2C-4EA6-981A-AEBA1469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C4A"/>
    <w:pPr>
      <w:spacing w:after="120" w:line="320" w:lineRule="exact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A25"/>
    <w:pPr>
      <w:keepNext/>
      <w:keepLines/>
      <w:spacing w:before="120" w:after="0"/>
      <w:outlineLvl w:val="0"/>
    </w:pPr>
    <w:rPr>
      <w:rFonts w:eastAsia="Times New Roman"/>
      <w:b/>
      <w:bCs/>
      <w:color w:val="43358B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83093"/>
    <w:pPr>
      <w:spacing w:before="0" w:line="360" w:lineRule="auto"/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A25"/>
    <w:pPr>
      <w:keepNext/>
      <w:keepLines/>
      <w:spacing w:before="240"/>
      <w:outlineLvl w:val="2"/>
    </w:pPr>
    <w:rPr>
      <w:rFonts w:eastAsia="Times New Roman"/>
      <w:b/>
      <w:bCs/>
      <w:color w:val="43358B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8A4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Simple3"/>
    <w:uiPriority w:val="99"/>
    <w:rsid w:val="00206540"/>
    <w:rPr>
      <w:rFonts w:ascii="Arial" w:eastAsia="Times New Roman" w:hAnsi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FFFFFF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uiPriority w:val="99"/>
    <w:semiHidden/>
    <w:unhideWhenUsed/>
    <w:rsid w:val="0020654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A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4A25"/>
    <w:rPr>
      <w:rFonts w:ascii="Source Sans Pro" w:eastAsia="Times New Roman" w:hAnsi="Source Sans Pro"/>
      <w:b/>
      <w:bCs/>
      <w:color w:val="43358B"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83093"/>
    <w:rPr>
      <w:rFonts w:ascii="Arial" w:eastAsia="Times New Roman" w:hAnsi="Arial"/>
      <w:color w:val="262626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14A25"/>
    <w:rPr>
      <w:rFonts w:ascii="Source Sans Pro" w:eastAsia="Times New Roman" w:hAnsi="Source Sans Pro"/>
      <w:b/>
      <w:bCs/>
      <w:color w:val="43358B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rsid w:val="00206E57"/>
    <w:pPr>
      <w:ind w:left="720"/>
      <w:contextualSpacing/>
    </w:p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qFormat/>
    <w:rsid w:val="007F70C0"/>
    <w:pPr>
      <w:ind w:right="565"/>
      <w:jc w:val="center"/>
    </w:pPr>
    <w:rPr>
      <w:rFonts w:eastAsia="Times New Roman"/>
      <w:b/>
      <w:bCs/>
      <w:color w:val="964091"/>
    </w:rPr>
  </w:style>
  <w:style w:type="paragraph" w:customStyle="1" w:styleId="Footnotes">
    <w:name w:val="Footnotes"/>
    <w:basedOn w:val="Normal"/>
    <w:rsid w:val="00B75F23"/>
    <w:pPr>
      <w:spacing w:after="0"/>
    </w:pPr>
    <w:rPr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9F3E45"/>
    <w:rPr>
      <w:rFonts w:ascii="Arial" w:hAnsi="Arial"/>
      <w:b w:val="0"/>
      <w:color w:val="964091"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A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AC"/>
    <w:rPr>
      <w:rFonts w:ascii="Arial" w:hAnsi="Arial"/>
      <w:sz w:val="24"/>
    </w:rPr>
  </w:style>
  <w:style w:type="paragraph" w:customStyle="1" w:styleId="RestrictedStats">
    <w:name w:val="RestrictedStats"/>
    <w:basedOn w:val="Normal"/>
    <w:next w:val="Normal"/>
    <w:qFormat/>
    <w:rsid w:val="001334BE"/>
    <w:pPr>
      <w:spacing w:before="40"/>
    </w:pPr>
    <w:rPr>
      <w:b/>
      <w:color w:val="FF0000"/>
      <w:sz w:val="28"/>
    </w:rPr>
  </w:style>
  <w:style w:type="table" w:styleId="TableGrid">
    <w:name w:val="Table Grid"/>
    <w:basedOn w:val="TableNormal"/>
    <w:uiPriority w:val="59"/>
    <w:rsid w:val="001F1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ationDate">
    <w:name w:val="Publication Date"/>
    <w:basedOn w:val="Normal"/>
    <w:rsid w:val="00B75F23"/>
    <w:pPr>
      <w:keepNext/>
      <w:keepLines/>
      <w:spacing w:before="160" w:after="0" w:line="360" w:lineRule="auto"/>
      <w:outlineLvl w:val="1"/>
    </w:pPr>
    <w:rPr>
      <w:rFonts w:eastAsia="Times New Roman"/>
      <w:color w:val="404040"/>
      <w:szCs w:val="26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link w:val="PublicationTitleChar"/>
    <w:autoRedefine/>
    <w:qFormat/>
    <w:rsid w:val="00EE17CC"/>
    <w:pPr>
      <w:spacing w:before="120" w:after="0" w:line="560" w:lineRule="exact"/>
    </w:pPr>
    <w:rPr>
      <w:rFonts w:eastAsiaTheme="minorHAnsi" w:cstheme="minorBidi"/>
      <w:b/>
      <w:color w:val="43358B"/>
      <w:spacing w:val="-20"/>
      <w:sz w:val="52"/>
    </w:rPr>
  </w:style>
  <w:style w:type="paragraph" w:customStyle="1" w:styleId="Publicationsubtitle">
    <w:name w:val="Publication subtitle"/>
    <w:basedOn w:val="PublicationTitle"/>
    <w:link w:val="PublicationsubtitleChar"/>
    <w:autoRedefine/>
    <w:qFormat/>
    <w:rsid w:val="00EE17CC"/>
    <w:pPr>
      <w:spacing w:line="360" w:lineRule="exact"/>
    </w:pPr>
    <w:rPr>
      <w:sz w:val="36"/>
    </w:rPr>
  </w:style>
  <w:style w:type="paragraph" w:styleId="NormalWeb">
    <w:name w:val="Normal (Web)"/>
    <w:basedOn w:val="Normal"/>
    <w:uiPriority w:val="99"/>
    <w:semiHidden/>
    <w:unhideWhenUsed/>
    <w:rsid w:val="00C629B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8A4"/>
    <w:rPr>
      <w:rFonts w:ascii="Arial" w:eastAsiaTheme="majorEastAsia" w:hAnsi="Arial" w:cstheme="majorBidi"/>
      <w:b/>
      <w:bCs/>
      <w:iCs/>
      <w:color w:val="595959" w:themeColor="text1" w:themeTint="A6"/>
      <w:sz w:val="24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40B5C"/>
    <w:rPr>
      <w:color w:val="808080"/>
    </w:rPr>
  </w:style>
  <w:style w:type="paragraph" w:customStyle="1" w:styleId="Nationalstats">
    <w:name w:val="National stats"/>
    <w:basedOn w:val="Publicationsubtitle"/>
    <w:link w:val="NationalstatsChar"/>
    <w:autoRedefine/>
    <w:qFormat/>
    <w:rsid w:val="00EE17CC"/>
    <w:pPr>
      <w:spacing w:line="240" w:lineRule="auto"/>
    </w:pPr>
    <w:rPr>
      <w:color w:val="000000" w:themeColor="text1"/>
      <w:spacing w:val="0"/>
      <w:sz w:val="24"/>
      <w:szCs w:val="24"/>
    </w:rPr>
  </w:style>
  <w:style w:type="character" w:customStyle="1" w:styleId="PublicationTitleChar">
    <w:name w:val="Publication Title Char"/>
    <w:basedOn w:val="DefaultParagraphFont"/>
    <w:link w:val="PublicationTitle"/>
    <w:rsid w:val="00EE17CC"/>
    <w:rPr>
      <w:rFonts w:ascii="Arial" w:eastAsiaTheme="minorHAnsi" w:hAnsi="Arial" w:cstheme="minorBidi"/>
      <w:b/>
      <w:color w:val="43358B"/>
      <w:spacing w:val="-20"/>
      <w:sz w:val="52"/>
      <w:szCs w:val="22"/>
      <w:lang w:eastAsia="en-US"/>
    </w:rPr>
  </w:style>
  <w:style w:type="character" w:customStyle="1" w:styleId="PublicationsubtitleChar">
    <w:name w:val="Publication subtitle Char"/>
    <w:basedOn w:val="PublicationTitleChar"/>
    <w:link w:val="Publicationsubtitle"/>
    <w:rsid w:val="00EE17CC"/>
    <w:rPr>
      <w:rFonts w:ascii="Arial" w:eastAsiaTheme="minorHAnsi" w:hAnsi="Arial" w:cstheme="minorBidi"/>
      <w:b/>
      <w:color w:val="43358B"/>
      <w:spacing w:val="-20"/>
      <w:sz w:val="36"/>
      <w:szCs w:val="22"/>
      <w:lang w:eastAsia="en-US"/>
    </w:rPr>
  </w:style>
  <w:style w:type="character" w:customStyle="1" w:styleId="NationalstatsChar">
    <w:name w:val="National stats Char"/>
    <w:basedOn w:val="PublicationsubtitleChar"/>
    <w:link w:val="Nationalstats"/>
    <w:rsid w:val="00EE17CC"/>
    <w:rPr>
      <w:rFonts w:ascii="Arial" w:eastAsiaTheme="minorHAnsi" w:hAnsi="Arial" w:cstheme="minorBidi"/>
      <w:b/>
      <w:color w:val="000000" w:themeColor="text1"/>
      <w:spacing w:val="-20"/>
      <w:sz w:val="24"/>
      <w:szCs w:val="24"/>
      <w:lang w:eastAsia="en-US"/>
    </w:rPr>
  </w:style>
  <w:style w:type="paragraph" w:customStyle="1" w:styleId="FigureStyle">
    <w:name w:val="Figure_Style"/>
    <w:next w:val="Normal"/>
    <w:qFormat/>
    <w:rsid w:val="009F3E45"/>
    <w:pPr>
      <w:spacing w:after="200"/>
    </w:pPr>
    <w:rPr>
      <w:rFonts w:ascii="Arial" w:eastAsiaTheme="minorHAnsi" w:hAnsi="Arial" w:cstheme="minorBidi"/>
      <w:sz w:val="24"/>
      <w:szCs w:val="22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567C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dscotland.org/About-ISD/About-Our-Statistic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ye01.PHS\Downloads\phstemplates\inst\rmarkdown\templates\phs-stats-summary\skeleton\PHS-NatStats-Sum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8B59DB-2EB5-4FF1-B5B4-0231E373D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PHS-NatStats-SumTemplate.dotx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0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alanye01</dc:creator>
  <dc:description>Template V1.0 (March 2020)</dc:description>
  <cp:lastModifiedBy>Alan Yeung</cp:lastModifiedBy>
  <cp:revision>2</cp:revision>
  <dcterms:created xsi:type="dcterms:W3CDTF">2020-10-14T12:37:00Z</dcterms:created>
  <dcterms:modified xsi:type="dcterms:W3CDTF">2021-05-28T13:26:00Z</dcterms:modified>
</cp:coreProperties>
</file>